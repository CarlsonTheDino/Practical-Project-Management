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A96DB" w14:textId="77777777" w:rsidR="00B57371" w:rsidRPr="00B57371" w:rsidRDefault="00B57371" w:rsidP="00B57371">
      <w:pPr>
        <w:pStyle w:val="Title"/>
        <w:tabs>
          <w:tab w:val="center" w:pos="4320"/>
        </w:tabs>
        <w:jc w:val="center"/>
        <w:rPr>
          <w:sz w:val="56"/>
        </w:rPr>
      </w:pPr>
      <w:r w:rsidRPr="00B57371">
        <w:rPr>
          <w:sz w:val="56"/>
        </w:rPr>
        <w:t>Project Definition</w:t>
      </w:r>
    </w:p>
    <w:p w14:paraId="3BAA2102" w14:textId="77777777" w:rsidR="003E316F" w:rsidRPr="00B57371" w:rsidRDefault="00B57371" w:rsidP="00B57371">
      <w:pPr>
        <w:pStyle w:val="Subtitle"/>
        <w:jc w:val="center"/>
        <w:rPr>
          <w:sz w:val="36"/>
        </w:rPr>
      </w:pPr>
      <w:r w:rsidRPr="00B57371">
        <w:rPr>
          <w:sz w:val="36"/>
        </w:rPr>
        <w:t>ISYS20181: Practical project management</w:t>
      </w:r>
    </w:p>
    <w:p w14:paraId="08C10E37" w14:textId="77777777" w:rsidR="003E316F" w:rsidRDefault="00B57371" w:rsidP="00B57371">
      <w:pPr>
        <w:jc w:val="center"/>
      </w:pPr>
      <w:r>
        <w:t>Group 3iii:</w:t>
      </w:r>
    </w:p>
    <w:p w14:paraId="714B0834" w14:textId="77777777" w:rsidR="003E316F" w:rsidRDefault="003E316F">
      <w:pPr>
        <w:pStyle w:val="Heading2"/>
      </w:pPr>
    </w:p>
    <w:p w14:paraId="6686A3E1" w14:textId="77777777" w:rsidR="003E316F" w:rsidRDefault="00B57371">
      <w:r>
        <w:t>Ashley Thompson (N0569351)</w:t>
      </w:r>
    </w:p>
    <w:p w14:paraId="5649EBA5" w14:textId="77777777" w:rsidR="00B57371" w:rsidRDefault="00B57371">
      <w:r>
        <w:t>Mateusz Januszewski ()</w:t>
      </w:r>
    </w:p>
    <w:p w14:paraId="6CE1EAE9" w14:textId="77777777" w:rsidR="00B57371" w:rsidRDefault="00B57371">
      <w:r>
        <w:t>Nirmoldeep Bajwa ()</w:t>
      </w:r>
    </w:p>
    <w:p w14:paraId="31FDE1E9" w14:textId="77777777" w:rsidR="00B57371" w:rsidRDefault="00B57371">
      <w:r>
        <w:t>Charalambos Foti ()</w:t>
      </w:r>
    </w:p>
    <w:p w14:paraId="73D06575" w14:textId="77777777" w:rsidR="003E316F" w:rsidRDefault="003E316F"/>
    <w:p w14:paraId="266DA725" w14:textId="77777777" w:rsidR="007A284C" w:rsidRDefault="007A284C"/>
    <w:p w14:paraId="57B1F12F" w14:textId="77777777" w:rsidR="007A284C" w:rsidRDefault="007A284C"/>
    <w:p w14:paraId="607E817F" w14:textId="77777777" w:rsidR="007A284C" w:rsidRDefault="007A284C"/>
    <w:p w14:paraId="703AD4C7" w14:textId="77777777" w:rsidR="007A284C" w:rsidRDefault="007A284C"/>
    <w:p w14:paraId="1C01C8DC" w14:textId="77777777" w:rsidR="007A284C" w:rsidRDefault="007A284C"/>
    <w:p w14:paraId="7E08AC08" w14:textId="77777777" w:rsidR="00563500" w:rsidRDefault="00563500"/>
    <w:p w14:paraId="2DBCABBD" w14:textId="77777777" w:rsidR="00563500" w:rsidRDefault="00563500"/>
    <w:p w14:paraId="3A153CD0" w14:textId="77777777" w:rsidR="00563500" w:rsidRDefault="00563500"/>
    <w:p w14:paraId="5BCAD885" w14:textId="77777777" w:rsidR="00563500" w:rsidRDefault="00563500"/>
    <w:p w14:paraId="0FE141CF" w14:textId="39F28DE0" w:rsidR="00563500" w:rsidRDefault="00563500">
      <w:r>
        <w:lastRenderedPageBreak/>
        <w:t>Table of Contents</w:t>
      </w:r>
    </w:p>
    <w:p w14:paraId="4FA64D5B" w14:textId="77777777" w:rsidR="00563500" w:rsidRDefault="00563500"/>
    <w:p w14:paraId="2939A0D8" w14:textId="77777777" w:rsidR="00563500" w:rsidRDefault="00563500"/>
    <w:p w14:paraId="22DC4979" w14:textId="77777777" w:rsidR="00563500" w:rsidRDefault="00563500"/>
    <w:p w14:paraId="77FB79F9" w14:textId="77777777" w:rsidR="00563500" w:rsidRDefault="00563500"/>
    <w:p w14:paraId="05834F8E" w14:textId="77777777" w:rsidR="00563500" w:rsidRDefault="00563500"/>
    <w:p w14:paraId="198FA513" w14:textId="77777777" w:rsidR="00563500" w:rsidRDefault="00563500"/>
    <w:p w14:paraId="36BC7D01" w14:textId="77777777" w:rsidR="00563500" w:rsidRDefault="00563500"/>
    <w:p w14:paraId="7814648E" w14:textId="77777777" w:rsidR="00563500" w:rsidRDefault="00563500"/>
    <w:p w14:paraId="41628995" w14:textId="77777777" w:rsidR="00563500" w:rsidRDefault="00563500"/>
    <w:p w14:paraId="7C44E57A" w14:textId="77777777" w:rsidR="00563500" w:rsidRDefault="00563500"/>
    <w:p w14:paraId="7A247D0B" w14:textId="77777777" w:rsidR="00563500" w:rsidRDefault="00563500"/>
    <w:p w14:paraId="64DDF56C" w14:textId="77777777" w:rsidR="00563500" w:rsidRDefault="00563500"/>
    <w:p w14:paraId="0B836F6D" w14:textId="77777777" w:rsidR="007A284C" w:rsidRDefault="007A284C"/>
    <w:p w14:paraId="4C56515C" w14:textId="77777777" w:rsidR="007A284C" w:rsidRDefault="007A284C"/>
    <w:p w14:paraId="267C0912" w14:textId="77777777" w:rsidR="007A284C" w:rsidRDefault="007A284C"/>
    <w:p w14:paraId="6BBAA6D7" w14:textId="77777777" w:rsidR="007A284C" w:rsidRDefault="007A284C"/>
    <w:p w14:paraId="729F89E7" w14:textId="08650E9A" w:rsidR="007A284C" w:rsidRDefault="007A284C">
      <w:r>
        <w:lastRenderedPageBreak/>
        <w:t>Aim:</w:t>
      </w:r>
    </w:p>
    <w:p w14:paraId="029C577B" w14:textId="19F4ACEA" w:rsidR="007A284C" w:rsidRDefault="007A284C">
      <w:r>
        <w:t>To design and implement a mobile-based calendar and timetable application that streamlines the organization and collaboration process within large groups of people.</w:t>
      </w:r>
    </w:p>
    <w:p w14:paraId="42D4BB36" w14:textId="761EE2EE" w:rsidR="007A284C" w:rsidRDefault="007A284C">
      <w:r>
        <w:t>Objectives</w:t>
      </w:r>
    </w:p>
    <w:p w14:paraId="5A9A4893" w14:textId="77777777" w:rsidR="007A284C" w:rsidRDefault="007A284C" w:rsidP="007A284C"/>
    <w:p w14:paraId="05EFB038" w14:textId="3C3A42B0" w:rsidR="000B673C" w:rsidRDefault="000B673C" w:rsidP="000B673C">
      <w:pPr>
        <w:pStyle w:val="ListParagraph"/>
        <w:numPr>
          <w:ilvl w:val="0"/>
          <w:numId w:val="2"/>
        </w:numPr>
      </w:pPr>
      <w:r>
        <w:t>There will be a testing period shortly before the application is complete. This will consist of a peer review group large enough to test the application adequately.</w:t>
      </w:r>
    </w:p>
    <w:p w14:paraId="124E2A94" w14:textId="77777777" w:rsidR="000B673C" w:rsidRDefault="000B673C" w:rsidP="000B673C">
      <w:pPr>
        <w:pStyle w:val="ListParagraph"/>
        <w:numPr>
          <w:ilvl w:val="0"/>
          <w:numId w:val="2"/>
        </w:numPr>
      </w:pPr>
    </w:p>
    <w:p w14:paraId="6467CD95" w14:textId="77777777" w:rsidR="007A284C" w:rsidRDefault="007A284C" w:rsidP="007A284C"/>
    <w:p w14:paraId="7D46AEE8" w14:textId="77777777" w:rsidR="007A284C" w:rsidRDefault="007A284C" w:rsidP="007A284C"/>
    <w:p w14:paraId="1BB0FC0F" w14:textId="77777777" w:rsidR="007A284C" w:rsidRDefault="007A284C" w:rsidP="007A284C"/>
    <w:p w14:paraId="6FC29600" w14:textId="77777777" w:rsidR="007A284C" w:rsidRDefault="007A284C" w:rsidP="007A284C"/>
    <w:p w14:paraId="170173F1" w14:textId="77777777" w:rsidR="007A284C" w:rsidRDefault="007A284C" w:rsidP="007A284C"/>
    <w:p w14:paraId="2DC9946E" w14:textId="77777777" w:rsidR="007A284C" w:rsidRDefault="007A284C" w:rsidP="007A284C"/>
    <w:p w14:paraId="29501C6D" w14:textId="77777777" w:rsidR="007A284C" w:rsidRDefault="007A284C" w:rsidP="007A284C"/>
    <w:p w14:paraId="015F3A9F" w14:textId="77777777" w:rsidR="007A284C" w:rsidRDefault="007A284C" w:rsidP="007A284C"/>
    <w:p w14:paraId="3D58A201" w14:textId="77777777" w:rsidR="007A284C" w:rsidRDefault="007A284C" w:rsidP="007A284C"/>
    <w:p w14:paraId="6CB921A0" w14:textId="77777777" w:rsidR="007A284C" w:rsidRDefault="007A284C" w:rsidP="007A284C"/>
    <w:p w14:paraId="154BF89B" w14:textId="226BC9F8" w:rsidR="007A284C" w:rsidRDefault="007A284C" w:rsidP="007A284C">
      <w:r>
        <w:t>Project Management</w:t>
      </w:r>
    </w:p>
    <w:p w14:paraId="1E8D00FE" w14:textId="4755BFFA" w:rsidR="007A284C" w:rsidRDefault="007A284C" w:rsidP="007A284C">
      <w:r>
        <w:t>During the first meeting that too</w:t>
      </w:r>
      <w:r w:rsidR="00271C5D">
        <w:t>k place, the group decided that</w:t>
      </w:r>
      <w:r>
        <w:t xml:space="preserve"> based on past experiences with group work, it would be sensible to hold at least two meeting</w:t>
      </w:r>
      <w:r w:rsidR="00271C5D">
        <w:t>s a week</w:t>
      </w:r>
      <w:r>
        <w:t xml:space="preserve"> with the possibility of extra when deadlines are approaching or when issues arise. Here we discussed things that had gone well in past groups, and things that hadn’t and came up with a structure that would reflect these thoughts. </w:t>
      </w:r>
      <w:r w:rsidR="00271C5D">
        <w:t>We also delegated roles and assigned work that each member of the group will carry out. Below are the decisions we all agreed upon;</w:t>
      </w:r>
    </w:p>
    <w:p w14:paraId="34EF20EA" w14:textId="77777777" w:rsidR="00D4115B" w:rsidRDefault="00D4115B" w:rsidP="00D4115B">
      <w:pPr>
        <w:pStyle w:val="ListParagraph"/>
        <w:numPr>
          <w:ilvl w:val="0"/>
          <w:numId w:val="2"/>
        </w:numPr>
      </w:pPr>
      <w:r>
        <w:t>Ashley Thompson will be the project leader, meaning he is responsible for arranging group meetings, booking study rooms, delegating work and should be the first person people arise any issues with.</w:t>
      </w:r>
    </w:p>
    <w:p w14:paraId="69747D13" w14:textId="1905ACB0" w:rsidR="00D4115B" w:rsidRDefault="00D4115B" w:rsidP="00D4115B">
      <w:pPr>
        <w:pStyle w:val="ListParagraph"/>
        <w:numPr>
          <w:ilvl w:val="0"/>
          <w:numId w:val="2"/>
        </w:numPr>
      </w:pPr>
      <w:r>
        <w:t>Mateusz Januszewski will act as backup team leader in extenuating circumstances.</w:t>
      </w:r>
    </w:p>
    <w:p w14:paraId="68DE271D" w14:textId="2D8F6851" w:rsidR="00C31BF9" w:rsidRDefault="00C31BF9" w:rsidP="00D4115B">
      <w:pPr>
        <w:pStyle w:val="ListParagraph"/>
        <w:numPr>
          <w:ilvl w:val="0"/>
          <w:numId w:val="2"/>
        </w:numPr>
      </w:pPr>
      <w:r>
        <w:t>Nirmoldeep Bajwa will be in charge of recording the minutes and topics covered during the meetings.</w:t>
      </w:r>
    </w:p>
    <w:p w14:paraId="2198D324" w14:textId="784A80D0" w:rsidR="00492B3B" w:rsidRDefault="00492B3B" w:rsidP="00492B3B">
      <w:pPr>
        <w:pStyle w:val="ListParagraph"/>
        <w:numPr>
          <w:ilvl w:val="0"/>
          <w:numId w:val="2"/>
        </w:numPr>
      </w:pPr>
      <w:r>
        <w:t xml:space="preserve">The group will aim to hold at least two meetings of around 30 minutes each week. – These will act as a review of the group’s overall progress and should help to give direction and </w:t>
      </w:r>
      <w:r w:rsidR="00AA0281">
        <w:t>solve any individual issues the development team may be having.</w:t>
      </w:r>
    </w:p>
    <w:p w14:paraId="31A09395" w14:textId="5D3C998E" w:rsidR="00AA0281" w:rsidRDefault="00AA0281" w:rsidP="00492B3B">
      <w:pPr>
        <w:pStyle w:val="ListParagraph"/>
        <w:numPr>
          <w:ilvl w:val="0"/>
          <w:numId w:val="2"/>
        </w:numPr>
      </w:pPr>
      <w:r>
        <w:t>The first meeting will take on Monday mornings, with the second being every Wednesday afternoon.</w:t>
      </w:r>
    </w:p>
    <w:p w14:paraId="4C516009" w14:textId="77777777" w:rsidR="00C31BF9" w:rsidRDefault="00C31BF9" w:rsidP="00C31BF9">
      <w:pPr>
        <w:pStyle w:val="ListParagraph"/>
      </w:pPr>
    </w:p>
    <w:p w14:paraId="5686E749" w14:textId="77777777" w:rsidR="00FD3190" w:rsidRDefault="00FD3190" w:rsidP="00C31BF9">
      <w:pPr>
        <w:pStyle w:val="ListParagraph"/>
      </w:pPr>
    </w:p>
    <w:p w14:paraId="1063BAC2" w14:textId="77777777" w:rsidR="00FD3190" w:rsidRDefault="00FD3190" w:rsidP="00C31BF9">
      <w:pPr>
        <w:pStyle w:val="ListParagraph"/>
      </w:pPr>
    </w:p>
    <w:p w14:paraId="5D0052C8" w14:textId="77777777" w:rsidR="00FD3190" w:rsidRDefault="00FD3190" w:rsidP="00C31BF9">
      <w:pPr>
        <w:pStyle w:val="ListParagraph"/>
      </w:pPr>
    </w:p>
    <w:p w14:paraId="7074A63C" w14:textId="77777777" w:rsidR="00FD3190" w:rsidRDefault="00FD3190" w:rsidP="00C31BF9">
      <w:pPr>
        <w:pStyle w:val="ListParagraph"/>
      </w:pPr>
    </w:p>
    <w:p w14:paraId="766FF55F" w14:textId="77777777" w:rsidR="00FD3190" w:rsidRDefault="00FD3190" w:rsidP="00FD3190">
      <w:pPr>
        <w:pStyle w:val="Heading1"/>
      </w:pPr>
      <w:r>
        <w:lastRenderedPageBreak/>
        <w:t>Sources of Information and Resources</w:t>
      </w:r>
    </w:p>
    <w:p w14:paraId="40253C71" w14:textId="77777777" w:rsidR="00FD3190" w:rsidRDefault="00FD3190" w:rsidP="00FD3190">
      <w:pPr>
        <w:jc w:val="both"/>
      </w:pPr>
      <w:r>
        <w:tab/>
      </w:r>
      <w:r>
        <w:tab/>
        <w:t>In order to develop the application, two pieces of software will be used in concurrence:</w:t>
      </w:r>
    </w:p>
    <w:p w14:paraId="6F8C8980" w14:textId="77777777" w:rsidR="00FD3190" w:rsidRDefault="00FD3190" w:rsidP="00FD3190">
      <w:pPr>
        <w:pStyle w:val="ListParagraph"/>
        <w:numPr>
          <w:ilvl w:val="0"/>
          <w:numId w:val="3"/>
        </w:numPr>
        <w:spacing w:after="0" w:line="259" w:lineRule="auto"/>
        <w:jc w:val="both"/>
      </w:pPr>
      <w:r>
        <w:t xml:space="preserve">Android Studio. Android studio is a simple code editor that allows users to develop Android Apps. As we have decided to develop our application on the Android platform due to how common it is, and how quick it is growing, Android Studio is the perfect choice for an application. The Studio offers a smart code editor, code templates, </w:t>
      </w:r>
      <w:proofErr w:type="spellStart"/>
      <w:r>
        <w:t>git</w:t>
      </w:r>
      <w:proofErr w:type="spellEnd"/>
      <w:r>
        <w:t xml:space="preserve"> hub integration for easy backups (Thus helping minimize the risk of data loss) and all manner of virtual device emulation.</w:t>
      </w:r>
    </w:p>
    <w:p w14:paraId="7D83D427" w14:textId="77777777" w:rsidR="00FD3190" w:rsidRDefault="00FD3190" w:rsidP="00FD3190">
      <w:pPr>
        <w:pStyle w:val="ListParagraph"/>
        <w:numPr>
          <w:ilvl w:val="0"/>
          <w:numId w:val="3"/>
        </w:numPr>
        <w:spacing w:after="0" w:line="259" w:lineRule="auto"/>
        <w:jc w:val="both"/>
      </w:pPr>
      <w:r>
        <w:t>Visual Studio 2015. The newest Visual Studio has come released with some Android development tools. Whilst Android Studio will be the main piece of software used, VS2015 will be the backup. We all also have experience working with this piece of software.</w:t>
      </w:r>
    </w:p>
    <w:p w14:paraId="456EE8A9" w14:textId="77777777" w:rsidR="00FD3190" w:rsidRDefault="00FD3190" w:rsidP="00FD3190">
      <w:pPr>
        <w:ind w:firstLine="360"/>
      </w:pPr>
      <w:r>
        <w:t>We will use the Android Software Development Kit with both of the programs mentioned above. We will also make use of Google Calendars to download user calendar information into our application. Whilst we do not need to rely on hardware due to the large amount of available emulators, we will use three different Android-operating hardware devices to test our application outside of the simulated environment.</w:t>
      </w:r>
    </w:p>
    <w:p w14:paraId="23C40B3E" w14:textId="77777777" w:rsidR="00FD3190" w:rsidRDefault="00FD3190" w:rsidP="00FD3190">
      <w:pPr>
        <w:ind w:firstLine="360"/>
      </w:pPr>
    </w:p>
    <w:p w14:paraId="32F008D7" w14:textId="77777777" w:rsidR="00FD3190" w:rsidRPr="001D01C7" w:rsidRDefault="00FD3190" w:rsidP="00FD3190">
      <w:pPr>
        <w:ind w:firstLine="360"/>
      </w:pPr>
      <w:bookmarkStart w:id="0" w:name="_GoBack"/>
      <w:bookmarkEnd w:id="0"/>
    </w:p>
    <w:p w14:paraId="4AE0650C" w14:textId="77777777" w:rsidR="00FD3190" w:rsidRDefault="00FD3190" w:rsidP="00FD3190">
      <w:pPr>
        <w:pStyle w:val="Heading1"/>
      </w:pPr>
      <w:r>
        <w:lastRenderedPageBreak/>
        <w:t>Risk Assessment</w:t>
      </w:r>
    </w:p>
    <w:tbl>
      <w:tblPr>
        <w:tblStyle w:val="PlainTable1"/>
        <w:tblW w:w="10201" w:type="dxa"/>
        <w:tblLayout w:type="fixed"/>
        <w:tblLook w:val="04A0" w:firstRow="1" w:lastRow="0" w:firstColumn="1" w:lastColumn="0" w:noHBand="0" w:noVBand="1"/>
      </w:tblPr>
      <w:tblGrid>
        <w:gridCol w:w="882"/>
        <w:gridCol w:w="1637"/>
        <w:gridCol w:w="756"/>
        <w:gridCol w:w="831"/>
        <w:gridCol w:w="992"/>
        <w:gridCol w:w="1418"/>
        <w:gridCol w:w="1500"/>
        <w:gridCol w:w="2185"/>
      </w:tblGrid>
      <w:tr w:rsidR="00FD3190" w14:paraId="1472AC49" w14:textId="77777777" w:rsidTr="004E4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1D916C68" w14:textId="77777777" w:rsidR="00FD3190" w:rsidRDefault="00FD3190" w:rsidP="004E4B47">
            <w:r>
              <w:t>Risk ID</w:t>
            </w:r>
          </w:p>
        </w:tc>
        <w:tc>
          <w:tcPr>
            <w:tcW w:w="1637" w:type="dxa"/>
          </w:tcPr>
          <w:p w14:paraId="6EF88C99" w14:textId="77777777" w:rsidR="00FD3190" w:rsidRDefault="00FD3190" w:rsidP="004E4B47">
            <w:pPr>
              <w:cnfStyle w:val="100000000000" w:firstRow="1" w:lastRow="0" w:firstColumn="0" w:lastColumn="0" w:oddVBand="0" w:evenVBand="0" w:oddHBand="0" w:evenHBand="0" w:firstRowFirstColumn="0" w:firstRowLastColumn="0" w:lastRowFirstColumn="0" w:lastRowLastColumn="0"/>
            </w:pPr>
            <w:r>
              <w:t>Risk Name and Impact Area</w:t>
            </w:r>
          </w:p>
        </w:tc>
        <w:tc>
          <w:tcPr>
            <w:tcW w:w="756" w:type="dxa"/>
          </w:tcPr>
          <w:p w14:paraId="5036B9F9" w14:textId="77777777" w:rsidR="00FD3190" w:rsidRDefault="00FD3190" w:rsidP="004E4B47">
            <w:pPr>
              <w:cnfStyle w:val="100000000000" w:firstRow="1" w:lastRow="0" w:firstColumn="0" w:lastColumn="0" w:oddVBand="0" w:evenVBand="0" w:oddHBand="0" w:evenHBand="0" w:firstRowFirstColumn="0" w:firstRowLastColumn="0" w:lastRowFirstColumn="0" w:lastRowLastColumn="0"/>
            </w:pPr>
            <w:r>
              <w:t xml:space="preserve">Risk score </w:t>
            </w:r>
            <w:r w:rsidRPr="006D27A1">
              <w:rPr>
                <w:vertAlign w:val="superscript"/>
              </w:rPr>
              <w:t>(1 low, 4 high)</w:t>
            </w:r>
          </w:p>
        </w:tc>
        <w:tc>
          <w:tcPr>
            <w:tcW w:w="831" w:type="dxa"/>
          </w:tcPr>
          <w:p w14:paraId="5E8970FA" w14:textId="77777777" w:rsidR="00FD3190" w:rsidRDefault="00FD3190" w:rsidP="004E4B47">
            <w:pPr>
              <w:cnfStyle w:val="100000000000" w:firstRow="1" w:lastRow="0" w:firstColumn="0" w:lastColumn="0" w:oddVBand="0" w:evenVBand="0" w:oddHBand="0" w:evenHBand="0" w:firstRowFirstColumn="0" w:firstRowLastColumn="0" w:lastRowFirstColumn="0" w:lastRowLastColumn="0"/>
            </w:pPr>
            <w:r>
              <w:t>Risk Impact</w:t>
            </w:r>
          </w:p>
        </w:tc>
        <w:tc>
          <w:tcPr>
            <w:tcW w:w="992" w:type="dxa"/>
          </w:tcPr>
          <w:p w14:paraId="59C019C2" w14:textId="77777777" w:rsidR="00FD3190" w:rsidRDefault="00FD3190" w:rsidP="004E4B47">
            <w:pPr>
              <w:cnfStyle w:val="100000000000" w:firstRow="1" w:lastRow="0" w:firstColumn="0" w:lastColumn="0" w:oddVBand="0" w:evenVBand="0" w:oddHBand="0" w:evenHBand="0" w:firstRowFirstColumn="0" w:firstRowLastColumn="0" w:lastRowFirstColumn="0" w:lastRowLastColumn="0"/>
            </w:pPr>
            <w:r>
              <w:t>Probability of risk event</w:t>
            </w:r>
          </w:p>
        </w:tc>
        <w:tc>
          <w:tcPr>
            <w:tcW w:w="1418" w:type="dxa"/>
          </w:tcPr>
          <w:p w14:paraId="39A919BE" w14:textId="77777777" w:rsidR="00FD3190" w:rsidRDefault="00FD3190" w:rsidP="004E4B47">
            <w:pPr>
              <w:cnfStyle w:val="100000000000" w:firstRow="1" w:lastRow="0" w:firstColumn="0" w:lastColumn="0" w:oddVBand="0" w:evenVBand="0" w:oddHBand="0" w:evenHBand="0" w:firstRowFirstColumn="0" w:firstRowLastColumn="0" w:lastRowFirstColumn="0" w:lastRowLastColumn="0"/>
            </w:pPr>
            <w:r>
              <w:t>Description</w:t>
            </w:r>
          </w:p>
        </w:tc>
        <w:tc>
          <w:tcPr>
            <w:tcW w:w="1500" w:type="dxa"/>
          </w:tcPr>
          <w:p w14:paraId="274D67F0" w14:textId="77777777" w:rsidR="00FD3190" w:rsidRDefault="00FD3190" w:rsidP="004E4B47">
            <w:pPr>
              <w:cnfStyle w:val="100000000000" w:firstRow="1" w:lastRow="0" w:firstColumn="0" w:lastColumn="0" w:oddVBand="0" w:evenVBand="0" w:oddHBand="0" w:evenHBand="0" w:firstRowFirstColumn="0" w:firstRowLastColumn="0" w:lastRowFirstColumn="0" w:lastRowLastColumn="0"/>
            </w:pPr>
            <w:r>
              <w:t>Response</w:t>
            </w:r>
          </w:p>
        </w:tc>
        <w:tc>
          <w:tcPr>
            <w:tcW w:w="2185" w:type="dxa"/>
          </w:tcPr>
          <w:p w14:paraId="5F993AD3" w14:textId="77777777" w:rsidR="00FD3190" w:rsidRDefault="00FD3190" w:rsidP="004E4B47">
            <w:pPr>
              <w:cnfStyle w:val="100000000000" w:firstRow="1" w:lastRow="0" w:firstColumn="0" w:lastColumn="0" w:oddVBand="0" w:evenVBand="0" w:oddHBand="0" w:evenHBand="0" w:firstRowFirstColumn="0" w:firstRowLastColumn="0" w:lastRowFirstColumn="0" w:lastRowLastColumn="0"/>
            </w:pPr>
            <w:r>
              <w:t>Triggers</w:t>
            </w:r>
          </w:p>
        </w:tc>
      </w:tr>
      <w:tr w:rsidR="00FD3190" w14:paraId="2E01968F" w14:textId="77777777" w:rsidTr="004E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0E483B1F" w14:textId="77777777" w:rsidR="00FD3190" w:rsidRDefault="00FD3190" w:rsidP="004E4B47">
            <w:r>
              <w:t>1</w:t>
            </w:r>
          </w:p>
        </w:tc>
        <w:tc>
          <w:tcPr>
            <w:tcW w:w="1637" w:type="dxa"/>
          </w:tcPr>
          <w:p w14:paraId="0410DC7F"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Scheduling problems</w:t>
            </w:r>
          </w:p>
        </w:tc>
        <w:tc>
          <w:tcPr>
            <w:tcW w:w="756" w:type="dxa"/>
          </w:tcPr>
          <w:p w14:paraId="15E7AB83"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1</w:t>
            </w:r>
          </w:p>
        </w:tc>
        <w:tc>
          <w:tcPr>
            <w:tcW w:w="831" w:type="dxa"/>
          </w:tcPr>
          <w:p w14:paraId="73AB7CFB"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Low</w:t>
            </w:r>
          </w:p>
        </w:tc>
        <w:tc>
          <w:tcPr>
            <w:tcW w:w="992" w:type="dxa"/>
          </w:tcPr>
          <w:p w14:paraId="14E69276"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Medium</w:t>
            </w:r>
          </w:p>
        </w:tc>
        <w:tc>
          <w:tcPr>
            <w:tcW w:w="1418" w:type="dxa"/>
          </w:tcPr>
          <w:p w14:paraId="6C8D7448"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Problems can arise when trying to schedule meetings.</w:t>
            </w:r>
          </w:p>
        </w:tc>
        <w:tc>
          <w:tcPr>
            <w:tcW w:w="1500" w:type="dxa"/>
          </w:tcPr>
          <w:p w14:paraId="09B2EFF0"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Re-arrange meetings to fit schedules. If not possible, communicate via other means.</w:t>
            </w:r>
          </w:p>
        </w:tc>
        <w:tc>
          <w:tcPr>
            <w:tcW w:w="2185" w:type="dxa"/>
          </w:tcPr>
          <w:p w14:paraId="30AB6E61"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-Team members having busy schedules</w:t>
            </w:r>
          </w:p>
          <w:p w14:paraId="3BB64ED0"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-Team members having irregular schedules</w:t>
            </w:r>
          </w:p>
          <w:p w14:paraId="5BFA57A7"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-Incorrect planning of meetings</w:t>
            </w:r>
          </w:p>
        </w:tc>
      </w:tr>
      <w:tr w:rsidR="00FD3190" w14:paraId="3F95A124" w14:textId="77777777" w:rsidTr="004E4B47">
        <w:tc>
          <w:tcPr>
            <w:cnfStyle w:val="001000000000" w:firstRow="0" w:lastRow="0" w:firstColumn="1" w:lastColumn="0" w:oddVBand="0" w:evenVBand="0" w:oddHBand="0" w:evenHBand="0" w:firstRowFirstColumn="0" w:firstRowLastColumn="0" w:lastRowFirstColumn="0" w:lastRowLastColumn="0"/>
            <w:tcW w:w="882" w:type="dxa"/>
          </w:tcPr>
          <w:p w14:paraId="0DF9AD37" w14:textId="77777777" w:rsidR="00FD3190" w:rsidRDefault="00FD3190" w:rsidP="004E4B47">
            <w:r>
              <w:t>2</w:t>
            </w:r>
          </w:p>
        </w:tc>
        <w:tc>
          <w:tcPr>
            <w:tcW w:w="1637" w:type="dxa"/>
          </w:tcPr>
          <w:p w14:paraId="3E76D279"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Inability to work together</w:t>
            </w:r>
          </w:p>
        </w:tc>
        <w:tc>
          <w:tcPr>
            <w:tcW w:w="756" w:type="dxa"/>
          </w:tcPr>
          <w:p w14:paraId="6F754E56"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2</w:t>
            </w:r>
          </w:p>
        </w:tc>
        <w:tc>
          <w:tcPr>
            <w:tcW w:w="831" w:type="dxa"/>
          </w:tcPr>
          <w:p w14:paraId="024B260B"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High</w:t>
            </w:r>
          </w:p>
        </w:tc>
        <w:tc>
          <w:tcPr>
            <w:tcW w:w="992" w:type="dxa"/>
          </w:tcPr>
          <w:p w14:paraId="17FF1D96"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Low</w:t>
            </w:r>
          </w:p>
        </w:tc>
        <w:tc>
          <w:tcPr>
            <w:tcW w:w="1418" w:type="dxa"/>
          </w:tcPr>
          <w:p w14:paraId="311EAFB4"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Inability to work together and a hostile group atmosphere.</w:t>
            </w:r>
          </w:p>
        </w:tc>
        <w:tc>
          <w:tcPr>
            <w:tcW w:w="1500" w:type="dxa"/>
          </w:tcPr>
          <w:p w14:paraId="01475D51"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Try to address any issues someone might have with other group members.</w:t>
            </w:r>
          </w:p>
        </w:tc>
        <w:tc>
          <w:tcPr>
            <w:tcW w:w="2185" w:type="dxa"/>
          </w:tcPr>
          <w:p w14:paraId="29D3A67F"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-Team members disliking each other</w:t>
            </w:r>
          </w:p>
          <w:p w14:paraId="37A72736"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-Team members feeling they are doing more than others</w:t>
            </w:r>
          </w:p>
          <w:p w14:paraId="22981620"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p>
        </w:tc>
      </w:tr>
      <w:tr w:rsidR="00FD3190" w14:paraId="5B9D8487" w14:textId="77777777" w:rsidTr="004E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6A53C1E9" w14:textId="77777777" w:rsidR="00FD3190" w:rsidRDefault="00FD3190" w:rsidP="004E4B47">
            <w:r>
              <w:t>2</w:t>
            </w:r>
          </w:p>
        </w:tc>
        <w:tc>
          <w:tcPr>
            <w:tcW w:w="1637" w:type="dxa"/>
          </w:tcPr>
          <w:p w14:paraId="2A42EDB3"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Lack of Communication</w:t>
            </w:r>
          </w:p>
        </w:tc>
        <w:tc>
          <w:tcPr>
            <w:tcW w:w="756" w:type="dxa"/>
          </w:tcPr>
          <w:p w14:paraId="64A5AEA3"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2</w:t>
            </w:r>
          </w:p>
        </w:tc>
        <w:tc>
          <w:tcPr>
            <w:tcW w:w="831" w:type="dxa"/>
          </w:tcPr>
          <w:p w14:paraId="43298F69"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High</w:t>
            </w:r>
          </w:p>
        </w:tc>
        <w:tc>
          <w:tcPr>
            <w:tcW w:w="992" w:type="dxa"/>
          </w:tcPr>
          <w:p w14:paraId="2C6F9413"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Low</w:t>
            </w:r>
          </w:p>
        </w:tc>
        <w:tc>
          <w:tcPr>
            <w:tcW w:w="1418" w:type="dxa"/>
          </w:tcPr>
          <w:p w14:paraId="4F906A14"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Team members not communicating enough with others.</w:t>
            </w:r>
          </w:p>
        </w:tc>
        <w:tc>
          <w:tcPr>
            <w:tcW w:w="1500" w:type="dxa"/>
          </w:tcPr>
          <w:p w14:paraId="72425E8C"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Arrange more meetings and seek alternate means of communication.</w:t>
            </w:r>
          </w:p>
        </w:tc>
        <w:tc>
          <w:tcPr>
            <w:tcW w:w="2185" w:type="dxa"/>
          </w:tcPr>
          <w:p w14:paraId="77322687"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-Team members not attending meetings</w:t>
            </w:r>
          </w:p>
          <w:p w14:paraId="59FD0B0B"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-Team members not having internet access or other member phone numbers</w:t>
            </w:r>
          </w:p>
        </w:tc>
      </w:tr>
      <w:tr w:rsidR="00FD3190" w14:paraId="5BF2BEF2" w14:textId="77777777" w:rsidTr="004E4B47">
        <w:tc>
          <w:tcPr>
            <w:cnfStyle w:val="001000000000" w:firstRow="0" w:lastRow="0" w:firstColumn="1" w:lastColumn="0" w:oddVBand="0" w:evenVBand="0" w:oddHBand="0" w:evenHBand="0" w:firstRowFirstColumn="0" w:firstRowLastColumn="0" w:lastRowFirstColumn="0" w:lastRowLastColumn="0"/>
            <w:tcW w:w="882" w:type="dxa"/>
          </w:tcPr>
          <w:p w14:paraId="44F21F96" w14:textId="77777777" w:rsidR="00FD3190" w:rsidRDefault="00FD3190" w:rsidP="004E4B47">
            <w:r>
              <w:t>3</w:t>
            </w:r>
          </w:p>
        </w:tc>
        <w:tc>
          <w:tcPr>
            <w:tcW w:w="1637" w:type="dxa"/>
          </w:tcPr>
          <w:p w14:paraId="17B29097"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Bad time management</w:t>
            </w:r>
          </w:p>
        </w:tc>
        <w:tc>
          <w:tcPr>
            <w:tcW w:w="756" w:type="dxa"/>
          </w:tcPr>
          <w:p w14:paraId="3861B531"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2</w:t>
            </w:r>
          </w:p>
        </w:tc>
        <w:tc>
          <w:tcPr>
            <w:tcW w:w="831" w:type="dxa"/>
          </w:tcPr>
          <w:p w14:paraId="1770E575"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Medium</w:t>
            </w:r>
          </w:p>
        </w:tc>
        <w:tc>
          <w:tcPr>
            <w:tcW w:w="992" w:type="dxa"/>
          </w:tcPr>
          <w:p w14:paraId="611F6602"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14:paraId="0C9956E3"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Inability to use time correctly and wasting time.</w:t>
            </w:r>
          </w:p>
        </w:tc>
        <w:tc>
          <w:tcPr>
            <w:tcW w:w="1500" w:type="dxa"/>
          </w:tcPr>
          <w:p w14:paraId="71A6F51D"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Revise schedules and make sure team members are motivated.</w:t>
            </w:r>
          </w:p>
        </w:tc>
        <w:tc>
          <w:tcPr>
            <w:tcW w:w="2185" w:type="dxa"/>
          </w:tcPr>
          <w:p w14:paraId="2D1651A6"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-Team members not being motivated to do the work</w:t>
            </w:r>
          </w:p>
          <w:p w14:paraId="4C470760"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-Discussing irrelevant things in meetings</w:t>
            </w:r>
          </w:p>
        </w:tc>
      </w:tr>
      <w:tr w:rsidR="00FD3190" w14:paraId="57DFB5E6" w14:textId="77777777" w:rsidTr="004E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0A943849" w14:textId="77777777" w:rsidR="00FD3190" w:rsidRDefault="00FD3190" w:rsidP="004E4B47">
            <w:r>
              <w:t>4</w:t>
            </w:r>
          </w:p>
        </w:tc>
        <w:tc>
          <w:tcPr>
            <w:tcW w:w="1637" w:type="dxa"/>
          </w:tcPr>
          <w:p w14:paraId="73401159"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Short term inability to attend meetings</w:t>
            </w:r>
          </w:p>
        </w:tc>
        <w:tc>
          <w:tcPr>
            <w:tcW w:w="756" w:type="dxa"/>
          </w:tcPr>
          <w:p w14:paraId="7BE67273"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1</w:t>
            </w:r>
          </w:p>
        </w:tc>
        <w:tc>
          <w:tcPr>
            <w:tcW w:w="831" w:type="dxa"/>
          </w:tcPr>
          <w:p w14:paraId="52C18E00"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Low</w:t>
            </w:r>
          </w:p>
        </w:tc>
        <w:tc>
          <w:tcPr>
            <w:tcW w:w="992" w:type="dxa"/>
          </w:tcPr>
          <w:p w14:paraId="66718950"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Medium</w:t>
            </w:r>
          </w:p>
        </w:tc>
        <w:tc>
          <w:tcPr>
            <w:tcW w:w="1418" w:type="dxa"/>
          </w:tcPr>
          <w:p w14:paraId="2CADB0CF"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Inability to attend a single meeting.</w:t>
            </w:r>
          </w:p>
        </w:tc>
        <w:tc>
          <w:tcPr>
            <w:tcW w:w="1500" w:type="dxa"/>
          </w:tcPr>
          <w:p w14:paraId="1E64BA83"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Make sure team member gets meeting minutes and is clued in.</w:t>
            </w:r>
          </w:p>
        </w:tc>
        <w:tc>
          <w:tcPr>
            <w:tcW w:w="2185" w:type="dxa"/>
          </w:tcPr>
          <w:p w14:paraId="1953E7BE"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-Short term illness</w:t>
            </w:r>
          </w:p>
          <w:p w14:paraId="42EE27AF"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-Travel problem</w:t>
            </w:r>
          </w:p>
          <w:p w14:paraId="45753F3D"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 xml:space="preserve">-Laziness </w:t>
            </w:r>
          </w:p>
          <w:p w14:paraId="3E07D8C2"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-Bad scheduling</w:t>
            </w:r>
          </w:p>
          <w:p w14:paraId="4E135CE6"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p>
        </w:tc>
      </w:tr>
      <w:tr w:rsidR="00FD3190" w14:paraId="79B69E38" w14:textId="77777777" w:rsidTr="004E4B47">
        <w:tc>
          <w:tcPr>
            <w:cnfStyle w:val="001000000000" w:firstRow="0" w:lastRow="0" w:firstColumn="1" w:lastColumn="0" w:oddVBand="0" w:evenVBand="0" w:oddHBand="0" w:evenHBand="0" w:firstRowFirstColumn="0" w:firstRowLastColumn="0" w:lastRowFirstColumn="0" w:lastRowLastColumn="0"/>
            <w:tcW w:w="882" w:type="dxa"/>
          </w:tcPr>
          <w:p w14:paraId="3C522A4C" w14:textId="77777777" w:rsidR="00FD3190" w:rsidRDefault="00FD3190" w:rsidP="004E4B47">
            <w:r>
              <w:t>5</w:t>
            </w:r>
          </w:p>
        </w:tc>
        <w:tc>
          <w:tcPr>
            <w:tcW w:w="1637" w:type="dxa"/>
          </w:tcPr>
          <w:p w14:paraId="372D751C"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Long term inability to attend meetings</w:t>
            </w:r>
          </w:p>
        </w:tc>
        <w:tc>
          <w:tcPr>
            <w:tcW w:w="756" w:type="dxa"/>
          </w:tcPr>
          <w:p w14:paraId="65F2824B"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2</w:t>
            </w:r>
          </w:p>
        </w:tc>
        <w:tc>
          <w:tcPr>
            <w:tcW w:w="831" w:type="dxa"/>
          </w:tcPr>
          <w:p w14:paraId="237D7042"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High</w:t>
            </w:r>
          </w:p>
        </w:tc>
        <w:tc>
          <w:tcPr>
            <w:tcW w:w="992" w:type="dxa"/>
          </w:tcPr>
          <w:p w14:paraId="1E4854DE"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Low</w:t>
            </w:r>
          </w:p>
        </w:tc>
        <w:tc>
          <w:tcPr>
            <w:tcW w:w="1418" w:type="dxa"/>
          </w:tcPr>
          <w:p w14:paraId="57EC87A9"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 xml:space="preserve">Inability to attend a few </w:t>
            </w:r>
            <w:r>
              <w:lastRenderedPageBreak/>
              <w:t>meetings in a row.</w:t>
            </w:r>
          </w:p>
        </w:tc>
        <w:tc>
          <w:tcPr>
            <w:tcW w:w="1500" w:type="dxa"/>
          </w:tcPr>
          <w:p w14:paraId="281D5562"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lastRenderedPageBreak/>
              <w:t>Discuss meetings with team member.</w:t>
            </w:r>
          </w:p>
        </w:tc>
        <w:tc>
          <w:tcPr>
            <w:tcW w:w="2185" w:type="dxa"/>
          </w:tcPr>
          <w:p w14:paraId="0861552A"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-Long term illness</w:t>
            </w:r>
          </w:p>
          <w:p w14:paraId="190CE774"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-Work</w:t>
            </w:r>
          </w:p>
          <w:p w14:paraId="1F1813A7"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 xml:space="preserve">-Laziness </w:t>
            </w:r>
          </w:p>
        </w:tc>
      </w:tr>
      <w:tr w:rsidR="00FD3190" w14:paraId="0FF304BE" w14:textId="77777777" w:rsidTr="004E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6DE0BF28" w14:textId="77777777" w:rsidR="00FD3190" w:rsidRDefault="00FD3190" w:rsidP="004E4B47">
            <w:r>
              <w:lastRenderedPageBreak/>
              <w:t>6</w:t>
            </w:r>
          </w:p>
        </w:tc>
        <w:tc>
          <w:tcPr>
            <w:tcW w:w="1637" w:type="dxa"/>
          </w:tcPr>
          <w:p w14:paraId="62124243"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Short term inability to meet targets and deadlines</w:t>
            </w:r>
          </w:p>
        </w:tc>
        <w:tc>
          <w:tcPr>
            <w:tcW w:w="756" w:type="dxa"/>
          </w:tcPr>
          <w:p w14:paraId="7184F15C"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3</w:t>
            </w:r>
          </w:p>
        </w:tc>
        <w:tc>
          <w:tcPr>
            <w:tcW w:w="831" w:type="dxa"/>
          </w:tcPr>
          <w:p w14:paraId="142C3B47"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Medium</w:t>
            </w:r>
          </w:p>
        </w:tc>
        <w:tc>
          <w:tcPr>
            <w:tcW w:w="992" w:type="dxa"/>
          </w:tcPr>
          <w:p w14:paraId="7FEAD926"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High</w:t>
            </w:r>
          </w:p>
        </w:tc>
        <w:tc>
          <w:tcPr>
            <w:tcW w:w="1418" w:type="dxa"/>
          </w:tcPr>
          <w:p w14:paraId="6F997625"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Work is delivered a little late of soft deadline.</w:t>
            </w:r>
          </w:p>
        </w:tc>
        <w:tc>
          <w:tcPr>
            <w:tcW w:w="1500" w:type="dxa"/>
          </w:tcPr>
          <w:p w14:paraId="6D5666A5"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Make sure deadlines can be met via discussion.</w:t>
            </w:r>
          </w:p>
        </w:tc>
        <w:tc>
          <w:tcPr>
            <w:tcW w:w="2185" w:type="dxa"/>
          </w:tcPr>
          <w:p w14:paraId="26ACB5DD"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-Laziness</w:t>
            </w:r>
          </w:p>
          <w:p w14:paraId="4AC9A4BE"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-Team member struggling with work</w:t>
            </w:r>
          </w:p>
          <w:p w14:paraId="34C1F579"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 xml:space="preserve">-Illness </w:t>
            </w:r>
          </w:p>
        </w:tc>
      </w:tr>
      <w:tr w:rsidR="00FD3190" w14:paraId="4FE9A9E5" w14:textId="77777777" w:rsidTr="004E4B47">
        <w:tc>
          <w:tcPr>
            <w:cnfStyle w:val="001000000000" w:firstRow="0" w:lastRow="0" w:firstColumn="1" w:lastColumn="0" w:oddVBand="0" w:evenVBand="0" w:oddHBand="0" w:evenHBand="0" w:firstRowFirstColumn="0" w:firstRowLastColumn="0" w:lastRowFirstColumn="0" w:lastRowLastColumn="0"/>
            <w:tcW w:w="882" w:type="dxa"/>
          </w:tcPr>
          <w:p w14:paraId="7909A212" w14:textId="77777777" w:rsidR="00FD3190" w:rsidRDefault="00FD3190" w:rsidP="004E4B47">
            <w:r>
              <w:t>7</w:t>
            </w:r>
          </w:p>
        </w:tc>
        <w:tc>
          <w:tcPr>
            <w:tcW w:w="1637" w:type="dxa"/>
          </w:tcPr>
          <w:p w14:paraId="019B7D76"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Long term inability to meet targets and deadlines</w:t>
            </w:r>
          </w:p>
        </w:tc>
        <w:tc>
          <w:tcPr>
            <w:tcW w:w="756" w:type="dxa"/>
          </w:tcPr>
          <w:p w14:paraId="4528C127"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3</w:t>
            </w:r>
          </w:p>
        </w:tc>
        <w:tc>
          <w:tcPr>
            <w:tcW w:w="831" w:type="dxa"/>
          </w:tcPr>
          <w:p w14:paraId="4786D23B"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High</w:t>
            </w:r>
          </w:p>
        </w:tc>
        <w:tc>
          <w:tcPr>
            <w:tcW w:w="992" w:type="dxa"/>
          </w:tcPr>
          <w:p w14:paraId="1A3BF74E"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14:paraId="098B24F6"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Inability to meet hard deadlines consistently.</w:t>
            </w:r>
          </w:p>
        </w:tc>
        <w:tc>
          <w:tcPr>
            <w:tcW w:w="1500" w:type="dxa"/>
          </w:tcPr>
          <w:p w14:paraId="3A1598A1"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Discuss issue with members.</w:t>
            </w:r>
          </w:p>
        </w:tc>
        <w:tc>
          <w:tcPr>
            <w:tcW w:w="2185" w:type="dxa"/>
          </w:tcPr>
          <w:p w14:paraId="698D3938"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-Laziness</w:t>
            </w:r>
          </w:p>
          <w:p w14:paraId="69D9064A"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-Team member struggling long term</w:t>
            </w:r>
          </w:p>
          <w:p w14:paraId="45D322C5"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-Other commitments</w:t>
            </w:r>
          </w:p>
        </w:tc>
      </w:tr>
      <w:tr w:rsidR="00FD3190" w14:paraId="2811460D" w14:textId="77777777" w:rsidTr="004E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52279739" w14:textId="77777777" w:rsidR="00FD3190" w:rsidRDefault="00FD3190" w:rsidP="004E4B47">
            <w:r>
              <w:t>8</w:t>
            </w:r>
          </w:p>
        </w:tc>
        <w:tc>
          <w:tcPr>
            <w:tcW w:w="1637" w:type="dxa"/>
          </w:tcPr>
          <w:p w14:paraId="53E14829"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Misattribution of roles and incorrect division of tasks</w:t>
            </w:r>
          </w:p>
        </w:tc>
        <w:tc>
          <w:tcPr>
            <w:tcW w:w="756" w:type="dxa"/>
          </w:tcPr>
          <w:p w14:paraId="049A40AA"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2</w:t>
            </w:r>
          </w:p>
        </w:tc>
        <w:tc>
          <w:tcPr>
            <w:tcW w:w="831" w:type="dxa"/>
          </w:tcPr>
          <w:p w14:paraId="2CAF5F39"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High</w:t>
            </w:r>
          </w:p>
        </w:tc>
        <w:tc>
          <w:tcPr>
            <w:tcW w:w="992" w:type="dxa"/>
          </w:tcPr>
          <w:p w14:paraId="5EE4E0A7"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Low</w:t>
            </w:r>
          </w:p>
        </w:tc>
        <w:tc>
          <w:tcPr>
            <w:tcW w:w="1418" w:type="dxa"/>
          </w:tcPr>
          <w:p w14:paraId="0D8B436F"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Team members not fit for their roles.</w:t>
            </w:r>
          </w:p>
        </w:tc>
        <w:tc>
          <w:tcPr>
            <w:tcW w:w="1500" w:type="dxa"/>
          </w:tcPr>
          <w:p w14:paraId="32A6A7DB"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Rearrange roles if possible.</w:t>
            </w:r>
          </w:p>
        </w:tc>
        <w:tc>
          <w:tcPr>
            <w:tcW w:w="2185" w:type="dxa"/>
          </w:tcPr>
          <w:p w14:paraId="3E824EAE"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-Team member not being there when roles assigned or misevaluating own abilities</w:t>
            </w:r>
          </w:p>
        </w:tc>
      </w:tr>
      <w:tr w:rsidR="00FD3190" w14:paraId="382224B1" w14:textId="77777777" w:rsidTr="004E4B47">
        <w:tc>
          <w:tcPr>
            <w:cnfStyle w:val="001000000000" w:firstRow="0" w:lastRow="0" w:firstColumn="1" w:lastColumn="0" w:oddVBand="0" w:evenVBand="0" w:oddHBand="0" w:evenHBand="0" w:firstRowFirstColumn="0" w:firstRowLastColumn="0" w:lastRowFirstColumn="0" w:lastRowLastColumn="0"/>
            <w:tcW w:w="882" w:type="dxa"/>
          </w:tcPr>
          <w:p w14:paraId="39B91639" w14:textId="77777777" w:rsidR="00FD3190" w:rsidRDefault="00FD3190" w:rsidP="004E4B47">
            <w:r>
              <w:t>9</w:t>
            </w:r>
          </w:p>
        </w:tc>
        <w:tc>
          <w:tcPr>
            <w:tcW w:w="1637" w:type="dxa"/>
          </w:tcPr>
          <w:p w14:paraId="0C9656B6"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Lack of punctuality</w:t>
            </w:r>
          </w:p>
        </w:tc>
        <w:tc>
          <w:tcPr>
            <w:tcW w:w="756" w:type="dxa"/>
          </w:tcPr>
          <w:p w14:paraId="7E893AF6"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1</w:t>
            </w:r>
          </w:p>
        </w:tc>
        <w:tc>
          <w:tcPr>
            <w:tcW w:w="831" w:type="dxa"/>
          </w:tcPr>
          <w:p w14:paraId="71A7EE11"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Low</w:t>
            </w:r>
          </w:p>
        </w:tc>
        <w:tc>
          <w:tcPr>
            <w:tcW w:w="992" w:type="dxa"/>
          </w:tcPr>
          <w:p w14:paraId="5265085F"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14:paraId="08FF0AA5"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Team member being late to meetings.</w:t>
            </w:r>
          </w:p>
        </w:tc>
        <w:tc>
          <w:tcPr>
            <w:tcW w:w="1500" w:type="dxa"/>
          </w:tcPr>
          <w:p w14:paraId="3B47FF29"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Resolve if short term, rearrange if long term.</w:t>
            </w:r>
          </w:p>
        </w:tc>
        <w:tc>
          <w:tcPr>
            <w:tcW w:w="2185" w:type="dxa"/>
          </w:tcPr>
          <w:p w14:paraId="5414899B"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-Travel difficulties</w:t>
            </w:r>
          </w:p>
          <w:p w14:paraId="32EFE49D"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-Bad meeting times</w:t>
            </w:r>
          </w:p>
        </w:tc>
      </w:tr>
      <w:tr w:rsidR="00FD3190" w14:paraId="26ED3B80" w14:textId="77777777" w:rsidTr="004E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10E662FC" w14:textId="77777777" w:rsidR="00FD3190" w:rsidRDefault="00FD3190" w:rsidP="004E4B47">
            <w:r>
              <w:t>10</w:t>
            </w:r>
          </w:p>
        </w:tc>
        <w:tc>
          <w:tcPr>
            <w:tcW w:w="1637" w:type="dxa"/>
          </w:tcPr>
          <w:p w14:paraId="7170185D"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Indecisiveness of Project Manager</w:t>
            </w:r>
          </w:p>
        </w:tc>
        <w:tc>
          <w:tcPr>
            <w:tcW w:w="756" w:type="dxa"/>
          </w:tcPr>
          <w:p w14:paraId="7463982D"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2</w:t>
            </w:r>
          </w:p>
        </w:tc>
        <w:tc>
          <w:tcPr>
            <w:tcW w:w="831" w:type="dxa"/>
          </w:tcPr>
          <w:p w14:paraId="2BD1E1DF"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High</w:t>
            </w:r>
          </w:p>
        </w:tc>
        <w:tc>
          <w:tcPr>
            <w:tcW w:w="992" w:type="dxa"/>
          </w:tcPr>
          <w:p w14:paraId="2DD2F4AA"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Low</w:t>
            </w:r>
          </w:p>
        </w:tc>
        <w:tc>
          <w:tcPr>
            <w:tcW w:w="1418" w:type="dxa"/>
          </w:tcPr>
          <w:p w14:paraId="1100F0A2"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Team manager not making decisions.</w:t>
            </w:r>
          </w:p>
        </w:tc>
        <w:tc>
          <w:tcPr>
            <w:tcW w:w="1500" w:type="dxa"/>
          </w:tcPr>
          <w:p w14:paraId="6C1C2647"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Team member should contact customer or talk to other group members.</w:t>
            </w:r>
          </w:p>
        </w:tc>
        <w:tc>
          <w:tcPr>
            <w:tcW w:w="2185" w:type="dxa"/>
          </w:tcPr>
          <w:p w14:paraId="0EF5712D"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-Unmotivated team member</w:t>
            </w:r>
          </w:p>
          <w:p w14:paraId="790376BA"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-Unclear project definitions from customer</w:t>
            </w:r>
          </w:p>
          <w:p w14:paraId="14EEC44B"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p>
        </w:tc>
      </w:tr>
      <w:tr w:rsidR="00FD3190" w14:paraId="4DB914A9" w14:textId="77777777" w:rsidTr="004E4B47">
        <w:tc>
          <w:tcPr>
            <w:cnfStyle w:val="001000000000" w:firstRow="0" w:lastRow="0" w:firstColumn="1" w:lastColumn="0" w:oddVBand="0" w:evenVBand="0" w:oddHBand="0" w:evenHBand="0" w:firstRowFirstColumn="0" w:firstRowLastColumn="0" w:lastRowFirstColumn="0" w:lastRowLastColumn="0"/>
            <w:tcW w:w="882" w:type="dxa"/>
          </w:tcPr>
          <w:p w14:paraId="76107790" w14:textId="77777777" w:rsidR="00FD3190" w:rsidRDefault="00FD3190" w:rsidP="004E4B47">
            <w:r>
              <w:t>11</w:t>
            </w:r>
          </w:p>
        </w:tc>
        <w:tc>
          <w:tcPr>
            <w:tcW w:w="1637" w:type="dxa"/>
          </w:tcPr>
          <w:p w14:paraId="70C7B5E3"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Indecisiveness of entire group</w:t>
            </w:r>
          </w:p>
        </w:tc>
        <w:tc>
          <w:tcPr>
            <w:tcW w:w="756" w:type="dxa"/>
          </w:tcPr>
          <w:p w14:paraId="3899B8EE"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2</w:t>
            </w:r>
          </w:p>
        </w:tc>
        <w:tc>
          <w:tcPr>
            <w:tcW w:w="831" w:type="dxa"/>
          </w:tcPr>
          <w:p w14:paraId="7C5858DA"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High</w:t>
            </w:r>
          </w:p>
        </w:tc>
        <w:tc>
          <w:tcPr>
            <w:tcW w:w="992" w:type="dxa"/>
          </w:tcPr>
          <w:p w14:paraId="64558D97"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Low</w:t>
            </w:r>
          </w:p>
        </w:tc>
        <w:tc>
          <w:tcPr>
            <w:tcW w:w="1418" w:type="dxa"/>
          </w:tcPr>
          <w:p w14:paraId="4125D75C"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Group not making decisions.</w:t>
            </w:r>
          </w:p>
        </w:tc>
        <w:tc>
          <w:tcPr>
            <w:tcW w:w="1500" w:type="dxa"/>
          </w:tcPr>
          <w:p w14:paraId="63C3C7C6"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Talk to customer and have a group discussion about the issue.</w:t>
            </w:r>
          </w:p>
        </w:tc>
        <w:tc>
          <w:tcPr>
            <w:tcW w:w="2185" w:type="dxa"/>
          </w:tcPr>
          <w:p w14:paraId="68D3F196"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-Unclear project definition</w:t>
            </w:r>
          </w:p>
          <w:p w14:paraId="25E7EE98"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-Unclear targets</w:t>
            </w:r>
          </w:p>
        </w:tc>
      </w:tr>
      <w:tr w:rsidR="00FD3190" w14:paraId="71EDDCCA" w14:textId="77777777" w:rsidTr="004E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505A7042" w14:textId="77777777" w:rsidR="00FD3190" w:rsidRDefault="00FD3190" w:rsidP="004E4B47">
            <w:r>
              <w:t>12</w:t>
            </w:r>
          </w:p>
        </w:tc>
        <w:tc>
          <w:tcPr>
            <w:tcW w:w="1637" w:type="dxa"/>
          </w:tcPr>
          <w:p w14:paraId="38917E27"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Ignoring feedback from customer</w:t>
            </w:r>
          </w:p>
        </w:tc>
        <w:tc>
          <w:tcPr>
            <w:tcW w:w="756" w:type="dxa"/>
          </w:tcPr>
          <w:p w14:paraId="40A16068"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1</w:t>
            </w:r>
          </w:p>
        </w:tc>
        <w:tc>
          <w:tcPr>
            <w:tcW w:w="831" w:type="dxa"/>
          </w:tcPr>
          <w:p w14:paraId="09FC3F24"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Medium</w:t>
            </w:r>
          </w:p>
        </w:tc>
        <w:tc>
          <w:tcPr>
            <w:tcW w:w="992" w:type="dxa"/>
          </w:tcPr>
          <w:p w14:paraId="2D0EF4E3"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Low</w:t>
            </w:r>
          </w:p>
        </w:tc>
        <w:tc>
          <w:tcPr>
            <w:tcW w:w="1418" w:type="dxa"/>
          </w:tcPr>
          <w:p w14:paraId="31D573C5"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Ignoring customer feedback accidentally or on purpose.</w:t>
            </w:r>
          </w:p>
        </w:tc>
        <w:tc>
          <w:tcPr>
            <w:tcW w:w="1500" w:type="dxa"/>
          </w:tcPr>
          <w:p w14:paraId="64C71518"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Revise feedback, apologize to customer and implement feedback.</w:t>
            </w:r>
          </w:p>
        </w:tc>
        <w:tc>
          <w:tcPr>
            <w:tcW w:w="2185" w:type="dxa"/>
          </w:tcPr>
          <w:p w14:paraId="44813354"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-Not being thorough when reading feedback</w:t>
            </w:r>
          </w:p>
          <w:p w14:paraId="2B9AEFCA"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-Not liking the customer feedback and trying to ignore it</w:t>
            </w:r>
          </w:p>
        </w:tc>
      </w:tr>
      <w:tr w:rsidR="00FD3190" w14:paraId="39A26676" w14:textId="77777777" w:rsidTr="004E4B47">
        <w:tc>
          <w:tcPr>
            <w:cnfStyle w:val="001000000000" w:firstRow="0" w:lastRow="0" w:firstColumn="1" w:lastColumn="0" w:oddVBand="0" w:evenVBand="0" w:oddHBand="0" w:evenHBand="0" w:firstRowFirstColumn="0" w:firstRowLastColumn="0" w:lastRowFirstColumn="0" w:lastRowLastColumn="0"/>
            <w:tcW w:w="882" w:type="dxa"/>
          </w:tcPr>
          <w:p w14:paraId="4D3C2B5E" w14:textId="77777777" w:rsidR="00FD3190" w:rsidRDefault="00FD3190" w:rsidP="004E4B47">
            <w:r>
              <w:t>13</w:t>
            </w:r>
          </w:p>
        </w:tc>
        <w:tc>
          <w:tcPr>
            <w:tcW w:w="1637" w:type="dxa"/>
          </w:tcPr>
          <w:p w14:paraId="185883E7"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Misunderstanding customer feedback</w:t>
            </w:r>
          </w:p>
        </w:tc>
        <w:tc>
          <w:tcPr>
            <w:tcW w:w="756" w:type="dxa"/>
          </w:tcPr>
          <w:p w14:paraId="16C8E4BA"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2</w:t>
            </w:r>
          </w:p>
        </w:tc>
        <w:tc>
          <w:tcPr>
            <w:tcW w:w="831" w:type="dxa"/>
          </w:tcPr>
          <w:p w14:paraId="33FB62B4"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Medium</w:t>
            </w:r>
          </w:p>
        </w:tc>
        <w:tc>
          <w:tcPr>
            <w:tcW w:w="992" w:type="dxa"/>
          </w:tcPr>
          <w:p w14:paraId="4E065088"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14:paraId="634C53A3"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 xml:space="preserve">Not understanding customer </w:t>
            </w:r>
            <w:r>
              <w:lastRenderedPageBreak/>
              <w:t>feedback properly.</w:t>
            </w:r>
          </w:p>
        </w:tc>
        <w:tc>
          <w:tcPr>
            <w:tcW w:w="1500" w:type="dxa"/>
          </w:tcPr>
          <w:p w14:paraId="02317314"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lastRenderedPageBreak/>
              <w:t>Revise feedback, discuss with customer</w:t>
            </w:r>
          </w:p>
        </w:tc>
        <w:tc>
          <w:tcPr>
            <w:tcW w:w="2185" w:type="dxa"/>
          </w:tcPr>
          <w:p w14:paraId="3E187818"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-Unclear feedback</w:t>
            </w:r>
          </w:p>
          <w:p w14:paraId="4BC4028B"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-Not taking long enough to analyse feedback</w:t>
            </w:r>
          </w:p>
        </w:tc>
      </w:tr>
      <w:tr w:rsidR="00FD3190" w14:paraId="221C3EA8" w14:textId="77777777" w:rsidTr="004E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2641A026" w14:textId="77777777" w:rsidR="00FD3190" w:rsidRDefault="00FD3190" w:rsidP="004E4B47">
            <w:r>
              <w:lastRenderedPageBreak/>
              <w:t>14</w:t>
            </w:r>
          </w:p>
        </w:tc>
        <w:tc>
          <w:tcPr>
            <w:tcW w:w="1637" w:type="dxa"/>
          </w:tcPr>
          <w:p w14:paraId="3EA99F22"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Not reporting to customer often enough</w:t>
            </w:r>
          </w:p>
        </w:tc>
        <w:tc>
          <w:tcPr>
            <w:tcW w:w="756" w:type="dxa"/>
          </w:tcPr>
          <w:p w14:paraId="0C4AA037"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1</w:t>
            </w:r>
          </w:p>
        </w:tc>
        <w:tc>
          <w:tcPr>
            <w:tcW w:w="831" w:type="dxa"/>
          </w:tcPr>
          <w:p w14:paraId="25F10EB0"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Medium</w:t>
            </w:r>
          </w:p>
        </w:tc>
        <w:tc>
          <w:tcPr>
            <w:tcW w:w="992" w:type="dxa"/>
          </w:tcPr>
          <w:p w14:paraId="2BCD2BF6"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Low</w:t>
            </w:r>
          </w:p>
        </w:tc>
        <w:tc>
          <w:tcPr>
            <w:tcW w:w="1418" w:type="dxa"/>
          </w:tcPr>
          <w:p w14:paraId="791C54C8"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Reports not being frequent.</w:t>
            </w:r>
          </w:p>
        </w:tc>
        <w:tc>
          <w:tcPr>
            <w:tcW w:w="1500" w:type="dxa"/>
          </w:tcPr>
          <w:p w14:paraId="4EED6362"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 xml:space="preserve">Have a schedule of reports. </w:t>
            </w:r>
          </w:p>
        </w:tc>
        <w:tc>
          <w:tcPr>
            <w:tcW w:w="2185" w:type="dxa"/>
          </w:tcPr>
          <w:p w14:paraId="040A81A5"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-Not scheduling reports after asking customer</w:t>
            </w:r>
          </w:p>
        </w:tc>
      </w:tr>
      <w:tr w:rsidR="00FD3190" w14:paraId="4931E68F" w14:textId="77777777" w:rsidTr="004E4B47">
        <w:tc>
          <w:tcPr>
            <w:cnfStyle w:val="001000000000" w:firstRow="0" w:lastRow="0" w:firstColumn="1" w:lastColumn="0" w:oddVBand="0" w:evenVBand="0" w:oddHBand="0" w:evenHBand="0" w:firstRowFirstColumn="0" w:firstRowLastColumn="0" w:lastRowFirstColumn="0" w:lastRowLastColumn="0"/>
            <w:tcW w:w="882" w:type="dxa"/>
          </w:tcPr>
          <w:p w14:paraId="309C70D9" w14:textId="77777777" w:rsidR="00FD3190" w:rsidRDefault="00FD3190" w:rsidP="004E4B47">
            <w:r>
              <w:t>15</w:t>
            </w:r>
          </w:p>
        </w:tc>
        <w:tc>
          <w:tcPr>
            <w:tcW w:w="1637" w:type="dxa"/>
          </w:tcPr>
          <w:p w14:paraId="7CA2090C"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Making an erroneous report to the customer</w:t>
            </w:r>
          </w:p>
        </w:tc>
        <w:tc>
          <w:tcPr>
            <w:tcW w:w="756" w:type="dxa"/>
          </w:tcPr>
          <w:p w14:paraId="6F4217DA"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4</w:t>
            </w:r>
          </w:p>
        </w:tc>
        <w:tc>
          <w:tcPr>
            <w:tcW w:w="831" w:type="dxa"/>
          </w:tcPr>
          <w:p w14:paraId="559A0832"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High</w:t>
            </w:r>
          </w:p>
        </w:tc>
        <w:tc>
          <w:tcPr>
            <w:tcW w:w="992" w:type="dxa"/>
          </w:tcPr>
          <w:p w14:paraId="113945B3"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High</w:t>
            </w:r>
          </w:p>
        </w:tc>
        <w:tc>
          <w:tcPr>
            <w:tcW w:w="1418" w:type="dxa"/>
          </w:tcPr>
          <w:p w14:paraId="5D33AE34"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Making a mistake in a report</w:t>
            </w:r>
          </w:p>
        </w:tc>
        <w:tc>
          <w:tcPr>
            <w:tcW w:w="1500" w:type="dxa"/>
          </w:tcPr>
          <w:p w14:paraId="22AEFA5A"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Take care when drafting reports</w:t>
            </w:r>
          </w:p>
        </w:tc>
        <w:tc>
          <w:tcPr>
            <w:tcW w:w="2185" w:type="dxa"/>
          </w:tcPr>
          <w:p w14:paraId="2DC71308"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-Not being careful enough when drafting</w:t>
            </w:r>
          </w:p>
        </w:tc>
      </w:tr>
      <w:tr w:rsidR="00FD3190" w14:paraId="6ACF4D0A" w14:textId="77777777" w:rsidTr="004E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1A66CED3" w14:textId="77777777" w:rsidR="00FD3190" w:rsidRDefault="00FD3190" w:rsidP="004E4B47">
            <w:r>
              <w:t>16</w:t>
            </w:r>
          </w:p>
        </w:tc>
        <w:tc>
          <w:tcPr>
            <w:tcW w:w="1637" w:type="dxa"/>
          </w:tcPr>
          <w:p w14:paraId="75192414"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Not being able to implement all features</w:t>
            </w:r>
          </w:p>
        </w:tc>
        <w:tc>
          <w:tcPr>
            <w:tcW w:w="756" w:type="dxa"/>
          </w:tcPr>
          <w:p w14:paraId="608A12A4"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2</w:t>
            </w:r>
          </w:p>
        </w:tc>
        <w:tc>
          <w:tcPr>
            <w:tcW w:w="831" w:type="dxa"/>
          </w:tcPr>
          <w:p w14:paraId="2BFA15B1"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High</w:t>
            </w:r>
          </w:p>
        </w:tc>
        <w:tc>
          <w:tcPr>
            <w:tcW w:w="992" w:type="dxa"/>
          </w:tcPr>
          <w:p w14:paraId="341EE14C"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Low</w:t>
            </w:r>
          </w:p>
        </w:tc>
        <w:tc>
          <w:tcPr>
            <w:tcW w:w="1418" w:type="dxa"/>
          </w:tcPr>
          <w:p w14:paraId="1FB5EAB7"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Not implementing features as specified</w:t>
            </w:r>
          </w:p>
        </w:tc>
        <w:tc>
          <w:tcPr>
            <w:tcW w:w="1500" w:type="dxa"/>
          </w:tcPr>
          <w:p w14:paraId="20FA3A9C"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Make sure features are not too ambitious and that team members can handle them</w:t>
            </w:r>
          </w:p>
        </w:tc>
        <w:tc>
          <w:tcPr>
            <w:tcW w:w="2185" w:type="dxa"/>
          </w:tcPr>
          <w:p w14:paraId="3AA73B21"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-Too ambitious features</w:t>
            </w:r>
          </w:p>
          <w:p w14:paraId="3C942D44"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-Too many features</w:t>
            </w:r>
          </w:p>
          <w:p w14:paraId="1B996019"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-Inability to program</w:t>
            </w:r>
          </w:p>
          <w:p w14:paraId="6608631D"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-Not enough programmers</w:t>
            </w:r>
          </w:p>
        </w:tc>
      </w:tr>
      <w:tr w:rsidR="00FD3190" w14:paraId="309710BB" w14:textId="77777777" w:rsidTr="004E4B47">
        <w:tc>
          <w:tcPr>
            <w:cnfStyle w:val="001000000000" w:firstRow="0" w:lastRow="0" w:firstColumn="1" w:lastColumn="0" w:oddVBand="0" w:evenVBand="0" w:oddHBand="0" w:evenHBand="0" w:firstRowFirstColumn="0" w:firstRowLastColumn="0" w:lastRowFirstColumn="0" w:lastRowLastColumn="0"/>
            <w:tcW w:w="882" w:type="dxa"/>
          </w:tcPr>
          <w:p w14:paraId="2DCB5BFD" w14:textId="77777777" w:rsidR="00FD3190" w:rsidRDefault="00FD3190" w:rsidP="004E4B47">
            <w:r>
              <w:t>17</w:t>
            </w:r>
          </w:p>
        </w:tc>
        <w:tc>
          <w:tcPr>
            <w:tcW w:w="1637" w:type="dxa"/>
          </w:tcPr>
          <w:p w14:paraId="6D94CD5A"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Inability to obtain hardware for tests</w:t>
            </w:r>
          </w:p>
        </w:tc>
        <w:tc>
          <w:tcPr>
            <w:tcW w:w="756" w:type="dxa"/>
          </w:tcPr>
          <w:p w14:paraId="0096EABD"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1</w:t>
            </w:r>
          </w:p>
        </w:tc>
        <w:tc>
          <w:tcPr>
            <w:tcW w:w="831" w:type="dxa"/>
          </w:tcPr>
          <w:p w14:paraId="38B7FDA6"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Low</w:t>
            </w:r>
          </w:p>
        </w:tc>
        <w:tc>
          <w:tcPr>
            <w:tcW w:w="992" w:type="dxa"/>
          </w:tcPr>
          <w:p w14:paraId="058A8A7F"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Low</w:t>
            </w:r>
          </w:p>
        </w:tc>
        <w:tc>
          <w:tcPr>
            <w:tcW w:w="1418" w:type="dxa"/>
          </w:tcPr>
          <w:p w14:paraId="2EEFEA20"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Cannot get the hardware required to test application.</w:t>
            </w:r>
          </w:p>
        </w:tc>
        <w:tc>
          <w:tcPr>
            <w:tcW w:w="1500" w:type="dxa"/>
          </w:tcPr>
          <w:p w14:paraId="44F5AC1C"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Use emulators of hardware or chose a widely available platform for tests.</w:t>
            </w:r>
          </w:p>
        </w:tc>
        <w:tc>
          <w:tcPr>
            <w:tcW w:w="2185" w:type="dxa"/>
          </w:tcPr>
          <w:p w14:paraId="1FD889E3"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-Using an obscure platform</w:t>
            </w:r>
          </w:p>
          <w:p w14:paraId="512E8987"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-Using an expensive platform</w:t>
            </w:r>
          </w:p>
          <w:p w14:paraId="015EE580"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p>
        </w:tc>
      </w:tr>
      <w:tr w:rsidR="00FD3190" w14:paraId="343BF305" w14:textId="77777777" w:rsidTr="004E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2E699660" w14:textId="77777777" w:rsidR="00FD3190" w:rsidRDefault="00FD3190" w:rsidP="004E4B47">
            <w:r>
              <w:t>18</w:t>
            </w:r>
          </w:p>
        </w:tc>
        <w:tc>
          <w:tcPr>
            <w:tcW w:w="1637" w:type="dxa"/>
          </w:tcPr>
          <w:p w14:paraId="23BAA7F2"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Data Loss</w:t>
            </w:r>
          </w:p>
        </w:tc>
        <w:tc>
          <w:tcPr>
            <w:tcW w:w="756" w:type="dxa"/>
          </w:tcPr>
          <w:p w14:paraId="4AC9C08C"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4</w:t>
            </w:r>
          </w:p>
        </w:tc>
        <w:tc>
          <w:tcPr>
            <w:tcW w:w="831" w:type="dxa"/>
          </w:tcPr>
          <w:p w14:paraId="38ECA3F2"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High</w:t>
            </w:r>
          </w:p>
        </w:tc>
        <w:tc>
          <w:tcPr>
            <w:tcW w:w="992" w:type="dxa"/>
          </w:tcPr>
          <w:p w14:paraId="695A5E6B"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Medium</w:t>
            </w:r>
          </w:p>
        </w:tc>
        <w:tc>
          <w:tcPr>
            <w:tcW w:w="1418" w:type="dxa"/>
          </w:tcPr>
          <w:p w14:paraId="4AE5111A"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 xml:space="preserve">Lose valuable project data </w:t>
            </w:r>
          </w:p>
        </w:tc>
        <w:tc>
          <w:tcPr>
            <w:tcW w:w="1500" w:type="dxa"/>
          </w:tcPr>
          <w:p w14:paraId="50CDF14E"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Make sure to backup</w:t>
            </w:r>
          </w:p>
        </w:tc>
        <w:tc>
          <w:tcPr>
            <w:tcW w:w="2185" w:type="dxa"/>
          </w:tcPr>
          <w:p w14:paraId="07AF1588"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-Lack of backups</w:t>
            </w:r>
          </w:p>
          <w:p w14:paraId="62D9ADDD"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-Using vulnerable storage methods</w:t>
            </w:r>
          </w:p>
          <w:p w14:paraId="53EFDE9C"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p>
        </w:tc>
      </w:tr>
      <w:tr w:rsidR="00FD3190" w14:paraId="19A31C42" w14:textId="77777777" w:rsidTr="004E4B47">
        <w:tc>
          <w:tcPr>
            <w:cnfStyle w:val="001000000000" w:firstRow="0" w:lastRow="0" w:firstColumn="1" w:lastColumn="0" w:oddVBand="0" w:evenVBand="0" w:oddHBand="0" w:evenHBand="0" w:firstRowFirstColumn="0" w:firstRowLastColumn="0" w:lastRowFirstColumn="0" w:lastRowLastColumn="0"/>
            <w:tcW w:w="882" w:type="dxa"/>
          </w:tcPr>
          <w:p w14:paraId="7AE6D351" w14:textId="77777777" w:rsidR="00FD3190" w:rsidRDefault="00FD3190" w:rsidP="004E4B47">
            <w:r>
              <w:t>19</w:t>
            </w:r>
          </w:p>
        </w:tc>
        <w:tc>
          <w:tcPr>
            <w:tcW w:w="1637" w:type="dxa"/>
          </w:tcPr>
          <w:p w14:paraId="0445B5BA"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Inability to program software</w:t>
            </w:r>
          </w:p>
        </w:tc>
        <w:tc>
          <w:tcPr>
            <w:tcW w:w="756" w:type="dxa"/>
          </w:tcPr>
          <w:p w14:paraId="0159583F"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 xml:space="preserve">3 </w:t>
            </w:r>
          </w:p>
        </w:tc>
        <w:tc>
          <w:tcPr>
            <w:tcW w:w="831" w:type="dxa"/>
          </w:tcPr>
          <w:p w14:paraId="5B9B1ACA"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High</w:t>
            </w:r>
          </w:p>
        </w:tc>
        <w:tc>
          <w:tcPr>
            <w:tcW w:w="992" w:type="dxa"/>
          </w:tcPr>
          <w:p w14:paraId="685F902C"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14:paraId="352AD6A8"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Programmer is unable to program the software either due to lack of technical skills or lack of time.</w:t>
            </w:r>
          </w:p>
        </w:tc>
        <w:tc>
          <w:tcPr>
            <w:tcW w:w="1500" w:type="dxa"/>
          </w:tcPr>
          <w:p w14:paraId="4779A95F"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Chose competent programmers, chose a common platform and assign additional programmers as needed.</w:t>
            </w:r>
          </w:p>
        </w:tc>
        <w:tc>
          <w:tcPr>
            <w:tcW w:w="2185" w:type="dxa"/>
          </w:tcPr>
          <w:p w14:paraId="21638026"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-Using obscure languages</w:t>
            </w:r>
          </w:p>
          <w:p w14:paraId="0137F518"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-Using bad programmers</w:t>
            </w:r>
          </w:p>
          <w:p w14:paraId="5AC2518A"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-Making up difficult to implement features</w:t>
            </w:r>
          </w:p>
          <w:p w14:paraId="6BBF0155" w14:textId="77777777" w:rsidR="00FD3190" w:rsidRDefault="00FD3190" w:rsidP="004E4B47">
            <w:pPr>
              <w:cnfStyle w:val="000000000000" w:firstRow="0" w:lastRow="0" w:firstColumn="0" w:lastColumn="0" w:oddVBand="0" w:evenVBand="0" w:oddHBand="0" w:evenHBand="0" w:firstRowFirstColumn="0" w:firstRowLastColumn="0" w:lastRowFirstColumn="0" w:lastRowLastColumn="0"/>
            </w:pPr>
            <w:r>
              <w:t>-Choosing a platform with lack of technical manuals</w:t>
            </w:r>
          </w:p>
        </w:tc>
      </w:tr>
      <w:tr w:rsidR="00FD3190" w14:paraId="10DA6B86" w14:textId="77777777" w:rsidTr="004E4B47">
        <w:trPr>
          <w:cnfStyle w:val="000000100000" w:firstRow="0" w:lastRow="0" w:firstColumn="0" w:lastColumn="0" w:oddVBand="0" w:evenVBand="0" w:oddHBand="1" w:evenHBand="0" w:firstRowFirstColumn="0" w:firstRowLastColumn="0" w:lastRowFirstColumn="0" w:lastRowLastColumn="0"/>
          <w:trHeight w:val="1292"/>
        </w:trPr>
        <w:tc>
          <w:tcPr>
            <w:cnfStyle w:val="001000000000" w:firstRow="0" w:lastRow="0" w:firstColumn="1" w:lastColumn="0" w:oddVBand="0" w:evenVBand="0" w:oddHBand="0" w:evenHBand="0" w:firstRowFirstColumn="0" w:firstRowLastColumn="0" w:lastRowFirstColumn="0" w:lastRowLastColumn="0"/>
            <w:tcW w:w="882" w:type="dxa"/>
          </w:tcPr>
          <w:p w14:paraId="217FC58D" w14:textId="77777777" w:rsidR="00FD3190" w:rsidRDefault="00FD3190" w:rsidP="004E4B47">
            <w:r>
              <w:t>20</w:t>
            </w:r>
          </w:p>
        </w:tc>
        <w:tc>
          <w:tcPr>
            <w:tcW w:w="1637" w:type="dxa"/>
          </w:tcPr>
          <w:p w14:paraId="3DCA8731"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Running out of time when implementing</w:t>
            </w:r>
          </w:p>
        </w:tc>
        <w:tc>
          <w:tcPr>
            <w:tcW w:w="756" w:type="dxa"/>
          </w:tcPr>
          <w:p w14:paraId="1DB13BE5"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4</w:t>
            </w:r>
          </w:p>
        </w:tc>
        <w:tc>
          <w:tcPr>
            <w:tcW w:w="831" w:type="dxa"/>
          </w:tcPr>
          <w:p w14:paraId="3353728B"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High</w:t>
            </w:r>
          </w:p>
        </w:tc>
        <w:tc>
          <w:tcPr>
            <w:tcW w:w="992" w:type="dxa"/>
          </w:tcPr>
          <w:p w14:paraId="235E1ABC"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High</w:t>
            </w:r>
          </w:p>
        </w:tc>
        <w:tc>
          <w:tcPr>
            <w:tcW w:w="1418" w:type="dxa"/>
          </w:tcPr>
          <w:p w14:paraId="6C3468C6"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Running out of time to implement all the specified features.</w:t>
            </w:r>
          </w:p>
        </w:tc>
        <w:tc>
          <w:tcPr>
            <w:tcW w:w="1500" w:type="dxa"/>
          </w:tcPr>
          <w:p w14:paraId="31A462E6"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Make sure enough programmers are on the job</w:t>
            </w:r>
          </w:p>
        </w:tc>
        <w:tc>
          <w:tcPr>
            <w:tcW w:w="2185" w:type="dxa"/>
          </w:tcPr>
          <w:p w14:paraId="0A72EBD9"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-Too few programmers</w:t>
            </w:r>
          </w:p>
          <w:p w14:paraId="75CE9296" w14:textId="77777777" w:rsidR="00FD3190" w:rsidRDefault="00FD3190" w:rsidP="004E4B47">
            <w:pPr>
              <w:cnfStyle w:val="000000100000" w:firstRow="0" w:lastRow="0" w:firstColumn="0" w:lastColumn="0" w:oddVBand="0" w:evenVBand="0" w:oddHBand="1" w:evenHBand="0" w:firstRowFirstColumn="0" w:firstRowLastColumn="0" w:lastRowFirstColumn="0" w:lastRowLastColumn="0"/>
            </w:pPr>
            <w:r>
              <w:t>-Too many features</w:t>
            </w:r>
          </w:p>
        </w:tc>
      </w:tr>
    </w:tbl>
    <w:p w14:paraId="265B9DDE" w14:textId="77777777" w:rsidR="00FD3190" w:rsidRDefault="00FD3190" w:rsidP="00FD3190">
      <w:pPr>
        <w:pStyle w:val="Heading1"/>
      </w:pPr>
    </w:p>
    <w:p w14:paraId="461A34FF" w14:textId="77777777" w:rsidR="00FD3190" w:rsidRDefault="00FD3190" w:rsidP="00C31BF9">
      <w:pPr>
        <w:pStyle w:val="ListParagraph"/>
      </w:pPr>
    </w:p>
    <w:sectPr w:rsidR="00FD3190">
      <w:footerReference w:type="default" r:id="rId7"/>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945CC" w14:textId="77777777" w:rsidR="005E72C5" w:rsidRDefault="005E72C5">
      <w:pPr>
        <w:spacing w:line="240" w:lineRule="auto"/>
      </w:pPr>
      <w:r>
        <w:separator/>
      </w:r>
    </w:p>
    <w:p w14:paraId="36C7638C" w14:textId="77777777" w:rsidR="005E72C5" w:rsidRDefault="005E72C5"/>
  </w:endnote>
  <w:endnote w:type="continuationSeparator" w:id="0">
    <w:p w14:paraId="10C3D5BC" w14:textId="77777777" w:rsidR="005E72C5" w:rsidRDefault="005E72C5">
      <w:pPr>
        <w:spacing w:line="240" w:lineRule="auto"/>
      </w:pPr>
      <w:r>
        <w:continuationSeparator/>
      </w:r>
    </w:p>
    <w:p w14:paraId="43EB4F9C" w14:textId="77777777" w:rsidR="005E72C5" w:rsidRDefault="005E7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黑体">
    <w:charset w:val="86"/>
    <w:family w:val="auto"/>
    <w:pitch w:val="variable"/>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20326"/>
      <w:docPartObj>
        <w:docPartGallery w:val="Page Numbers (Bottom of Page)"/>
        <w:docPartUnique/>
      </w:docPartObj>
    </w:sdtPr>
    <w:sdtEndPr/>
    <w:sdtContent>
      <w:p w14:paraId="03A11F39" w14:textId="77777777" w:rsidR="003E316F" w:rsidRDefault="0033327C">
        <w:pPr>
          <w:pStyle w:val="Footer"/>
        </w:pPr>
        <w:r>
          <w:fldChar w:fldCharType="begin"/>
        </w:r>
        <w:r>
          <w:instrText xml:space="preserve"> PAGE   \* MERGEFORMAT </w:instrText>
        </w:r>
        <w:r>
          <w:fldChar w:fldCharType="separate"/>
        </w:r>
        <w:r w:rsidR="00FD3190">
          <w:rPr>
            <w:noProof/>
          </w:rPr>
          <w:t>6</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D10CA" w14:textId="77777777" w:rsidR="005E72C5" w:rsidRDefault="005E72C5">
      <w:pPr>
        <w:spacing w:line="240" w:lineRule="auto"/>
      </w:pPr>
      <w:r>
        <w:separator/>
      </w:r>
    </w:p>
    <w:p w14:paraId="77E9FECE" w14:textId="77777777" w:rsidR="005E72C5" w:rsidRDefault="005E72C5"/>
  </w:footnote>
  <w:footnote w:type="continuationSeparator" w:id="0">
    <w:p w14:paraId="63DB7F09" w14:textId="77777777" w:rsidR="005E72C5" w:rsidRDefault="005E72C5">
      <w:pPr>
        <w:spacing w:line="240" w:lineRule="auto"/>
      </w:pPr>
      <w:r>
        <w:continuationSeparator/>
      </w:r>
    </w:p>
    <w:p w14:paraId="76A559A1" w14:textId="77777777" w:rsidR="005E72C5" w:rsidRDefault="005E72C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278B7"/>
    <w:multiLevelType w:val="hybridMultilevel"/>
    <w:tmpl w:val="D10C61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DE68C4"/>
    <w:multiLevelType w:val="hybridMultilevel"/>
    <w:tmpl w:val="EFEC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E74464"/>
    <w:multiLevelType w:val="hybridMultilevel"/>
    <w:tmpl w:val="ED6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71"/>
    <w:rsid w:val="000B673C"/>
    <w:rsid w:val="001B1593"/>
    <w:rsid w:val="002423AE"/>
    <w:rsid w:val="00270F7D"/>
    <w:rsid w:val="00271C5D"/>
    <w:rsid w:val="0033327C"/>
    <w:rsid w:val="00337056"/>
    <w:rsid w:val="003E316F"/>
    <w:rsid w:val="00492B3B"/>
    <w:rsid w:val="00563500"/>
    <w:rsid w:val="005E72C5"/>
    <w:rsid w:val="007A03B9"/>
    <w:rsid w:val="007A284C"/>
    <w:rsid w:val="009E510E"/>
    <w:rsid w:val="00AA0281"/>
    <w:rsid w:val="00B57371"/>
    <w:rsid w:val="00B72E10"/>
    <w:rsid w:val="00C31BF9"/>
    <w:rsid w:val="00D4115B"/>
    <w:rsid w:val="00D57CD8"/>
    <w:rsid w:val="00FD3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0E8B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TableNormal"/>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table" w:styleId="PlainTable1">
    <w:name w:val="Plain Table 1"/>
    <w:basedOn w:val="TableNormal"/>
    <w:uiPriority w:val="41"/>
    <w:rsid w:val="00FD3190"/>
    <w:pPr>
      <w:spacing w:after="0" w:line="240" w:lineRule="auto"/>
    </w:pPr>
    <w:rPr>
      <w:color w:val="auto"/>
      <w:sz w:val="22"/>
      <w:szCs w:val="22"/>
      <w:lang w:val="en-GB"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shleythompson/Library/Containers/com.microsoft.Word/Data/Library/Caches/TM10002070/Trip%20Journal.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Trip Journal.dotx</Template>
  <TotalTime>30</TotalTime>
  <Pages>9</Pages>
  <Words>1175</Words>
  <Characters>6702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Thompson 2014 (N0569351)</dc:creator>
  <cp:keywords/>
  <dc:description/>
  <cp:lastModifiedBy>Ashley Thompson 2014 (N0569351)</cp:lastModifiedBy>
  <cp:revision>15</cp:revision>
  <dcterms:created xsi:type="dcterms:W3CDTF">2015-12-28T10:55:00Z</dcterms:created>
  <dcterms:modified xsi:type="dcterms:W3CDTF">2016-01-09T21:15:00Z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