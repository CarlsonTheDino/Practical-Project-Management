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A96DB" w14:textId="77777777" w:rsidR="00B57371" w:rsidRPr="00B57371" w:rsidRDefault="00B57371" w:rsidP="00B57371">
      <w:pPr>
        <w:pStyle w:val="Title"/>
        <w:tabs>
          <w:tab w:val="center" w:pos="4320"/>
        </w:tabs>
        <w:jc w:val="center"/>
        <w:rPr>
          <w:sz w:val="56"/>
        </w:rPr>
      </w:pPr>
      <w:r w:rsidRPr="00B57371">
        <w:rPr>
          <w:sz w:val="56"/>
        </w:rPr>
        <w:t>Project Definition</w:t>
      </w:r>
    </w:p>
    <w:p w14:paraId="3BAA2102" w14:textId="77777777" w:rsidR="003E316F" w:rsidRPr="00B57371" w:rsidRDefault="00B57371" w:rsidP="00B57371">
      <w:pPr>
        <w:pStyle w:val="Subtitle"/>
        <w:jc w:val="center"/>
        <w:rPr>
          <w:sz w:val="36"/>
        </w:rPr>
      </w:pPr>
      <w:r w:rsidRPr="00B57371">
        <w:rPr>
          <w:sz w:val="36"/>
        </w:rPr>
        <w:t>ISYS20181: Practical project management</w:t>
      </w:r>
    </w:p>
    <w:p w14:paraId="08C10E37" w14:textId="77777777" w:rsidR="003E316F" w:rsidRDefault="00B57371" w:rsidP="00B57371">
      <w:pPr>
        <w:jc w:val="center"/>
      </w:pPr>
      <w:r>
        <w:t>Group 3iii:</w:t>
      </w:r>
    </w:p>
    <w:p w14:paraId="714B0834" w14:textId="77777777" w:rsidR="003E316F" w:rsidRDefault="003E316F">
      <w:pPr>
        <w:pStyle w:val="Heading2"/>
      </w:pPr>
    </w:p>
    <w:p w14:paraId="6686A3E1" w14:textId="77777777" w:rsidR="003E316F" w:rsidRDefault="00B57371">
      <w:r>
        <w:t>Ashley Thompson (N0569351)</w:t>
      </w:r>
    </w:p>
    <w:p w14:paraId="5649EBA5" w14:textId="77777777" w:rsidR="00B57371" w:rsidRDefault="00B57371">
      <w:r>
        <w:t>Mateusz Januszewski ()</w:t>
      </w:r>
    </w:p>
    <w:p w14:paraId="6CE1EAE9" w14:textId="77777777" w:rsidR="00B57371" w:rsidRDefault="00B57371">
      <w:r>
        <w:t>Nirmoldeep Bajwa ()</w:t>
      </w:r>
      <w:bookmarkStart w:id="0" w:name="_GoBack"/>
      <w:bookmarkEnd w:id="0"/>
    </w:p>
    <w:p w14:paraId="31FDE1E9" w14:textId="77777777" w:rsidR="00B57371" w:rsidRDefault="00B57371">
      <w:r>
        <w:t>Charalambos Foti ()</w:t>
      </w:r>
    </w:p>
    <w:p w14:paraId="73D06575" w14:textId="77777777" w:rsidR="003E316F" w:rsidRDefault="003E316F"/>
    <w:sectPr w:rsidR="003E316F">
      <w:footerReference w:type="default" r:id="rId6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81769" w14:textId="77777777" w:rsidR="00B0697B" w:rsidRDefault="00B0697B">
      <w:pPr>
        <w:spacing w:line="240" w:lineRule="auto"/>
      </w:pPr>
      <w:r>
        <w:separator/>
      </w:r>
    </w:p>
    <w:p w14:paraId="5976E059" w14:textId="77777777" w:rsidR="00B0697B" w:rsidRDefault="00B0697B"/>
  </w:endnote>
  <w:endnote w:type="continuationSeparator" w:id="0">
    <w:p w14:paraId="7B15FB01" w14:textId="77777777" w:rsidR="00B0697B" w:rsidRDefault="00B0697B">
      <w:pPr>
        <w:spacing w:line="240" w:lineRule="auto"/>
      </w:pPr>
      <w:r>
        <w:continuationSeparator/>
      </w:r>
    </w:p>
    <w:p w14:paraId="154B4383" w14:textId="77777777" w:rsidR="00B0697B" w:rsidRDefault="00B06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03A11F39" w14:textId="77777777" w:rsidR="003E316F" w:rsidRDefault="00B069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37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FBCBB" w14:textId="77777777" w:rsidR="00B0697B" w:rsidRDefault="00B0697B">
      <w:pPr>
        <w:spacing w:line="240" w:lineRule="auto"/>
      </w:pPr>
      <w:r>
        <w:separator/>
      </w:r>
    </w:p>
    <w:p w14:paraId="10082F99" w14:textId="77777777" w:rsidR="00B0697B" w:rsidRDefault="00B0697B"/>
  </w:footnote>
  <w:footnote w:type="continuationSeparator" w:id="0">
    <w:p w14:paraId="735131C1" w14:textId="77777777" w:rsidR="00B0697B" w:rsidRDefault="00B0697B">
      <w:pPr>
        <w:spacing w:line="240" w:lineRule="auto"/>
      </w:pPr>
      <w:r>
        <w:continuationSeparator/>
      </w:r>
    </w:p>
    <w:p w14:paraId="0CEEC0D0" w14:textId="77777777" w:rsidR="00B0697B" w:rsidRDefault="00B0697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71"/>
    <w:rsid w:val="003E316F"/>
    <w:rsid w:val="00B0697B"/>
    <w:rsid w:val="00B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E8B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leythompson/Library/Containers/com.microsoft.Word/Data/Library/Caches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1"/>
    <w:rsid w:val="006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D0115CFC3EC40BD043E5336D2777B">
    <w:name w:val="DC8D0115CFC3EC40BD043E5336D2777B"/>
  </w:style>
  <w:style w:type="paragraph" w:customStyle="1" w:styleId="51356878F6B15446B32BB000CA9CFD57">
    <w:name w:val="51356878F6B15446B32BB000CA9CFD57"/>
  </w:style>
  <w:style w:type="paragraph" w:customStyle="1" w:styleId="5BA066F3D2B4604F84206617FC218954">
    <w:name w:val="5BA066F3D2B4604F84206617FC218954"/>
  </w:style>
  <w:style w:type="paragraph" w:customStyle="1" w:styleId="B592F6C2AA35AB4F80FE7CBA692DBD35">
    <w:name w:val="B592F6C2AA35AB4F80FE7CBA692DBD35"/>
  </w:style>
  <w:style w:type="paragraph" w:customStyle="1" w:styleId="C85639B7C4418F489E07F0B4A97D5123">
    <w:name w:val="C85639B7C4418F489E07F0B4A97D5123"/>
  </w:style>
  <w:style w:type="paragraph" w:customStyle="1" w:styleId="B9BFF942C4D0E147AAF32156074A288B">
    <w:name w:val="B9BFF942C4D0E147AAF32156074A2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4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Thompson 2014 (N0569351)</dc:creator>
  <cp:keywords/>
  <dc:description/>
  <cp:lastModifiedBy>Ashley Thompson 2014 (N0569351)</cp:lastModifiedBy>
  <cp:revision>1</cp:revision>
  <dcterms:created xsi:type="dcterms:W3CDTF">2015-12-28T10:55:00Z</dcterms:created>
  <dcterms:modified xsi:type="dcterms:W3CDTF">2015-12-28T11:00:00Z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